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4D2DCE" w14:textId="77777777" w:rsidR="00816216" w:rsidRDefault="0072504E" w:rsidP="00141A4C">
      <w:pPr>
        <w:pStyle w:val="Title"/>
      </w:pPr>
      <w:r>
        <w:t>Justin Hall</w:t>
      </w:r>
    </w:p>
    <w:p w14:paraId="77E30AEE" w14:textId="77777777" w:rsidR="00141A4C" w:rsidRPr="0072504E" w:rsidRDefault="0072504E" w:rsidP="00141A4C">
      <w:pPr>
        <w:rPr>
          <w:sz w:val="20"/>
        </w:rPr>
      </w:pPr>
      <w:r w:rsidRPr="0072504E">
        <w:rPr>
          <w:sz w:val="20"/>
        </w:rPr>
        <w:t>Loveland, OH, 45140</w:t>
      </w:r>
      <w:r w:rsidR="00141A4C" w:rsidRPr="0072504E">
        <w:rPr>
          <w:sz w:val="20"/>
        </w:rPr>
        <w:t> | </w:t>
      </w:r>
      <w:r w:rsidRPr="0072504E">
        <w:rPr>
          <w:sz w:val="20"/>
        </w:rPr>
        <w:t>513-404-1695</w:t>
      </w:r>
      <w:r w:rsidR="00141A4C" w:rsidRPr="0072504E">
        <w:rPr>
          <w:sz w:val="20"/>
        </w:rPr>
        <w:t> | </w:t>
      </w:r>
      <w:hyperlink r:id="rId8" w:history="1">
        <w:r w:rsidRPr="0072504E">
          <w:rPr>
            <w:rStyle w:val="Hyperlink"/>
            <w:sz w:val="20"/>
          </w:rPr>
          <w:t>hall3jl@mail.uc.edu</w:t>
        </w:r>
      </w:hyperlink>
      <w:r w:rsidRPr="0072504E">
        <w:rPr>
          <w:sz w:val="20"/>
        </w:rPr>
        <w:t xml:space="preserve"> (Preferred) | </w:t>
      </w:r>
      <w:hyperlink r:id="rId9" w:history="1">
        <w:r w:rsidRPr="0072504E">
          <w:rPr>
            <w:rStyle w:val="Hyperlink"/>
            <w:sz w:val="20"/>
          </w:rPr>
          <w:t>jhall1450@outlook.com</w:t>
        </w:r>
      </w:hyperlink>
      <w:r w:rsidRPr="0072504E">
        <w:rPr>
          <w:sz w:val="20"/>
        </w:rPr>
        <w:t xml:space="preserve"> (Alternative)</w:t>
      </w:r>
    </w:p>
    <w:p w14:paraId="5C273728" w14:textId="77777777" w:rsidR="006270A9" w:rsidRDefault="0072504E" w:rsidP="00141A4C">
      <w:pPr>
        <w:pStyle w:val="Heading1"/>
      </w:pPr>
      <w:r>
        <w:t>Computer Skills</w:t>
      </w:r>
    </w:p>
    <w:p w14:paraId="4645B4DB" w14:textId="276AE563" w:rsidR="006270A9" w:rsidRDefault="000F58DB" w:rsidP="0072504E">
      <w:pPr>
        <w:pStyle w:val="ListParagraph"/>
        <w:numPr>
          <w:ilvl w:val="0"/>
          <w:numId w:val="24"/>
        </w:numPr>
      </w:pPr>
      <w:r>
        <w:t>Operating Systems: Strong familiarity with Windows 7/8.1/10, as well as Ubuntu Server</w:t>
      </w:r>
    </w:p>
    <w:p w14:paraId="4AEEDE25" w14:textId="43624BAA" w:rsidR="00C9288F" w:rsidRDefault="00C9288F" w:rsidP="0072504E">
      <w:pPr>
        <w:pStyle w:val="ListParagraph"/>
        <w:numPr>
          <w:ilvl w:val="0"/>
          <w:numId w:val="24"/>
        </w:numPr>
      </w:pPr>
      <w:r>
        <w:t>Applications: Hyper-V, ESXi</w:t>
      </w:r>
      <w:r w:rsidR="001E7F57">
        <w:t>, and Active Directory</w:t>
      </w:r>
    </w:p>
    <w:p w14:paraId="2CFD8F87" w14:textId="0FD45DED" w:rsidR="001E7F57" w:rsidRDefault="001E7F57" w:rsidP="0072504E">
      <w:pPr>
        <w:pStyle w:val="ListParagraph"/>
        <w:numPr>
          <w:ilvl w:val="0"/>
          <w:numId w:val="24"/>
        </w:numPr>
      </w:pPr>
      <w:r>
        <w:t>Dedicated test environment at home and in the cloud</w:t>
      </w:r>
    </w:p>
    <w:sdt>
      <w:sdtPr>
        <w:alias w:val="Education:"/>
        <w:tag w:val="Education:"/>
        <w:id w:val="807127995"/>
        <w:placeholder>
          <w:docPart w:val="AD4FA7EE581D499A8FF2C62D77F7DBF8"/>
        </w:placeholder>
        <w:temporary/>
        <w:showingPlcHdr/>
        <w15:appearance w15:val="hidden"/>
      </w:sdtPr>
      <w:sdtEndPr/>
      <w:sdtContent>
        <w:p w14:paraId="4C66A0BA" w14:textId="4BA099A7" w:rsidR="006270A9" w:rsidRDefault="009D5933">
          <w:pPr>
            <w:pStyle w:val="Heading1"/>
          </w:pPr>
          <w:r>
            <w:t>Education</w:t>
          </w:r>
        </w:p>
      </w:sdtContent>
    </w:sdt>
    <w:p w14:paraId="1830D896" w14:textId="30C107C8" w:rsidR="006270A9" w:rsidRDefault="0072504E">
      <w:pPr>
        <w:pStyle w:val="Heading2"/>
      </w:pPr>
      <w:r>
        <w:t>Bachole</w:t>
      </w:r>
      <w:r w:rsidR="0024135E">
        <w:t>R of science</w:t>
      </w:r>
      <w:r w:rsidR="009D5933">
        <w:t> | </w:t>
      </w:r>
      <w:r>
        <w:t>Anticipated Graduation – Spring 2023</w:t>
      </w:r>
      <w:r w:rsidR="009D5933">
        <w:t> | </w:t>
      </w:r>
      <w:r>
        <w:t>University of Cincinnati</w:t>
      </w:r>
      <w:r w:rsidR="00122FE9">
        <w:t xml:space="preserve"> (CECH)</w:t>
      </w:r>
    </w:p>
    <w:p w14:paraId="2A4DD305" w14:textId="1F1C78A8" w:rsidR="00D43113" w:rsidRDefault="00D43113" w:rsidP="00D43113">
      <w:pPr>
        <w:pStyle w:val="ListBullet"/>
      </w:pPr>
      <w:r>
        <w:t xml:space="preserve">GPA: </w:t>
      </w:r>
      <w:r w:rsidR="00297FFA">
        <w:t>3.67/4.0</w:t>
      </w:r>
    </w:p>
    <w:p w14:paraId="6A023884" w14:textId="4F82FC6A" w:rsidR="006270A9" w:rsidRDefault="009D5933" w:rsidP="00966370">
      <w:pPr>
        <w:pStyle w:val="ListBullet"/>
      </w:pPr>
      <w:r>
        <w:t xml:space="preserve">Major: </w:t>
      </w:r>
      <w:r w:rsidR="0072504E">
        <w:t>Information Technology</w:t>
      </w:r>
    </w:p>
    <w:p w14:paraId="6F1A4379" w14:textId="5FF7BA24" w:rsidR="00966370" w:rsidRDefault="00966370" w:rsidP="00966370">
      <w:pPr>
        <w:pStyle w:val="ListBullet"/>
      </w:pPr>
      <w:r>
        <w:t>Track: Networking &amp; Systems Administration</w:t>
      </w:r>
    </w:p>
    <w:p w14:paraId="723F106B" w14:textId="49C65699" w:rsidR="006270A9" w:rsidRDefault="009D5933" w:rsidP="001B29CF">
      <w:pPr>
        <w:pStyle w:val="ListBullet"/>
      </w:pPr>
      <w:r>
        <w:t xml:space="preserve">Related coursework: </w:t>
      </w:r>
      <w:r w:rsidR="00760F91">
        <w:t>Implications of IT, Information Security &amp; Assurance</w:t>
      </w:r>
      <w:r w:rsidR="00FA7DC0">
        <w:t>, Computer Programming 1</w:t>
      </w:r>
    </w:p>
    <w:p w14:paraId="7865CB5C" w14:textId="56D1A2AB" w:rsidR="006270A9" w:rsidRDefault="0072504E">
      <w:pPr>
        <w:pStyle w:val="Heading2"/>
      </w:pPr>
      <w:r>
        <w:t>High School Diploma</w:t>
      </w:r>
      <w:r w:rsidR="009D5933">
        <w:t> | </w:t>
      </w:r>
      <w:r w:rsidR="0024135E">
        <w:t xml:space="preserve">Graduated </w:t>
      </w:r>
      <w:r>
        <w:t>Spring 2018</w:t>
      </w:r>
      <w:r w:rsidR="009D5933">
        <w:t> | </w:t>
      </w:r>
      <w:r>
        <w:t>Archbishop Moeller High School</w:t>
      </w:r>
    </w:p>
    <w:p w14:paraId="0EE651E1" w14:textId="3A0351CE" w:rsidR="006270A9" w:rsidRDefault="00A45F4A">
      <w:pPr>
        <w:pStyle w:val="ListBullet"/>
      </w:pPr>
      <w:r>
        <w:t xml:space="preserve">GPA: </w:t>
      </w:r>
      <w:r w:rsidR="00363D92">
        <w:t>3.83</w:t>
      </w:r>
      <w:r w:rsidR="0032653D">
        <w:t>/4.0</w:t>
      </w:r>
    </w:p>
    <w:p w14:paraId="34DFDBD0" w14:textId="15EF7154" w:rsidR="006270A9" w:rsidRDefault="009D5933">
      <w:pPr>
        <w:pStyle w:val="ListBullet"/>
      </w:pPr>
      <w:r>
        <w:t xml:space="preserve">Related coursework: </w:t>
      </w:r>
      <w:r w:rsidR="0032653D">
        <w:t>Computer Tech 1 &amp; 2</w:t>
      </w:r>
    </w:p>
    <w:p w14:paraId="1DDB5486" w14:textId="42DC9A55" w:rsidR="0032653D" w:rsidRDefault="0032653D">
      <w:pPr>
        <w:pStyle w:val="ListBullet"/>
      </w:pPr>
      <w:r>
        <w:t>College Credit Plus (CCP) Courses: Systems</w:t>
      </w:r>
      <w:r w:rsidR="008159B5">
        <w:t xml:space="preserve"> Administration, </w:t>
      </w:r>
      <w:r w:rsidR="00FA7DC0">
        <w:t>Computer Networking</w:t>
      </w:r>
      <w:r w:rsidR="00CB1BC5">
        <w:t>, Fundamentals of Web Development, Fundamentals of IT</w:t>
      </w:r>
    </w:p>
    <w:sdt>
      <w:sdtPr>
        <w:alias w:val="Experience:"/>
        <w:tag w:val="Experience:"/>
        <w:id w:val="171684534"/>
        <w:placeholder>
          <w:docPart w:val="7DD371BD81484FC8A0CA01DB835CD33E"/>
        </w:placeholder>
        <w:temporary/>
        <w:showingPlcHdr/>
        <w15:appearance w15:val="hidden"/>
      </w:sdtPr>
      <w:sdtEndPr/>
      <w:sdtContent>
        <w:p w14:paraId="0B008173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1754DFF1" w14:textId="77777777" w:rsidR="00D86BB7" w:rsidRDefault="00D86BB7" w:rsidP="00D86BB7">
      <w:pPr>
        <w:pStyle w:val="Heading2"/>
      </w:pPr>
      <w:r>
        <w:t>Cook | Larosa’s Blue ASh | October 2015 - Present</w:t>
      </w:r>
    </w:p>
    <w:p w14:paraId="2E1FD96C" w14:textId="77777777" w:rsidR="00D86BB7" w:rsidRDefault="00D86BB7" w:rsidP="00D86BB7">
      <w:pPr>
        <w:pStyle w:val="ListBullet"/>
      </w:pPr>
      <w:r>
        <w:t>Prepare food items while handling high work load/volume and adhering to strict health standards</w:t>
      </w:r>
    </w:p>
    <w:p w14:paraId="16E4D8E8" w14:textId="77777777" w:rsidR="00D86BB7" w:rsidRDefault="00D86BB7" w:rsidP="00D86BB7">
      <w:pPr>
        <w:pStyle w:val="ListBullet"/>
      </w:pPr>
      <w:r>
        <w:t>Ensure food is made correctly and taken to the proper receiving area</w:t>
      </w:r>
    </w:p>
    <w:p w14:paraId="2BE3234E" w14:textId="77777777" w:rsidR="00C50116" w:rsidRDefault="00C50116" w:rsidP="00C50116">
      <w:pPr>
        <w:pStyle w:val="Heading2"/>
      </w:pPr>
      <w:r>
        <w:t>Help Desk Technician | Archbishop Moeller High School | May 2017 – August 2018</w:t>
      </w:r>
      <w:bookmarkStart w:id="0" w:name="_GoBack"/>
      <w:bookmarkEnd w:id="0"/>
    </w:p>
    <w:p w14:paraId="43CE3AA8" w14:textId="5819839A" w:rsidR="00C50116" w:rsidRPr="001B29CF" w:rsidRDefault="00C50116" w:rsidP="00C50116">
      <w:pPr>
        <w:pStyle w:val="ListBullet"/>
      </w:pPr>
      <w:r>
        <w:t>Overs</w:t>
      </w:r>
      <w:r w:rsidR="00122FE9">
        <w:t>aw</w:t>
      </w:r>
      <w:r>
        <w:t xml:space="preserve"> the reimaging of over 800 laptop devices and complete</w:t>
      </w:r>
      <w:r w:rsidR="00122FE9">
        <w:t>d</w:t>
      </w:r>
      <w:r>
        <w:t xml:space="preserve"> any other miscellaneous ta</w:t>
      </w:r>
      <w:r w:rsidR="00122FE9">
        <w:t>sks regarding server management</w:t>
      </w:r>
    </w:p>
    <w:p w14:paraId="39F51877" w14:textId="67FDB180" w:rsidR="00DB2C99" w:rsidRDefault="00DB2C99" w:rsidP="00DB2C99">
      <w:pPr>
        <w:pStyle w:val="Heading1"/>
      </w:pPr>
      <w:r>
        <w:t>Awards</w:t>
      </w:r>
    </w:p>
    <w:p w14:paraId="0A8F7ABB" w14:textId="1132AA73" w:rsidR="00DB2C99" w:rsidRDefault="00DB2C99" w:rsidP="00DB2C99">
      <w:pPr>
        <w:pStyle w:val="Heading2"/>
      </w:pPr>
      <w:r>
        <w:t>Xerox Award for iNovation and Information Technology</w:t>
      </w:r>
      <w:r w:rsidR="000129CA">
        <w:t xml:space="preserve"> | Granted 2017</w:t>
      </w:r>
    </w:p>
    <w:p w14:paraId="4679126C" w14:textId="5E5CA678" w:rsidR="00A8498E" w:rsidRDefault="00CE330E" w:rsidP="00A8498E">
      <w:pPr>
        <w:pStyle w:val="ListBullet"/>
      </w:pPr>
      <w:r>
        <w:t>Granted by University of Rochester</w:t>
      </w:r>
    </w:p>
    <w:p w14:paraId="39128539" w14:textId="582CB719" w:rsidR="006A340D" w:rsidRDefault="00EC59B1" w:rsidP="00A8498E">
      <w:pPr>
        <w:pStyle w:val="Heading2"/>
      </w:pPr>
      <w:r>
        <w:t>Departmental award for Business &amp; Information Technology | Granted 2018</w:t>
      </w:r>
    </w:p>
    <w:p w14:paraId="17D53BC4" w14:textId="19762E1C" w:rsidR="00C33F8A" w:rsidRDefault="00EC59B1" w:rsidP="00B83144">
      <w:pPr>
        <w:pStyle w:val="ListBullet"/>
      </w:pPr>
      <w:r>
        <w:t>Granted by Archbishop Moeller High School</w:t>
      </w:r>
    </w:p>
    <w:p w14:paraId="62D8E211" w14:textId="11479F42" w:rsidR="00C33F8A" w:rsidRPr="00EC59B1" w:rsidRDefault="00C33F8A" w:rsidP="00C33F8A">
      <w:pPr>
        <w:pStyle w:val="Heading2"/>
      </w:pPr>
      <w:r>
        <w:t xml:space="preserve">Available for CO-Op </w:t>
      </w:r>
      <w:r w:rsidR="001D373A">
        <w:t>Fall 2019 (August</w:t>
      </w:r>
      <w:r w:rsidR="00B83144">
        <w:t xml:space="preserve"> 2019 – December 2019</w:t>
      </w:r>
      <w:r w:rsidR="001D373A">
        <w:t>)</w:t>
      </w:r>
    </w:p>
    <w:sectPr w:rsidR="00C33F8A" w:rsidRPr="00EC59B1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A6FA34" w14:textId="77777777" w:rsidR="00AC33E2" w:rsidRDefault="00AC33E2">
      <w:pPr>
        <w:spacing w:after="0"/>
      </w:pPr>
      <w:r>
        <w:separator/>
      </w:r>
    </w:p>
  </w:endnote>
  <w:endnote w:type="continuationSeparator" w:id="0">
    <w:p w14:paraId="44CEB1AC" w14:textId="77777777" w:rsidR="00AC33E2" w:rsidRDefault="00AC33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1312C" w14:textId="0C01C6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4311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4A645" w14:textId="77777777" w:rsidR="00AC33E2" w:rsidRDefault="00AC33E2">
      <w:pPr>
        <w:spacing w:after="0"/>
      </w:pPr>
      <w:r>
        <w:separator/>
      </w:r>
    </w:p>
  </w:footnote>
  <w:footnote w:type="continuationSeparator" w:id="0">
    <w:p w14:paraId="698CEF26" w14:textId="77777777" w:rsidR="00AC33E2" w:rsidRDefault="00AC33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A300D33"/>
    <w:multiLevelType w:val="hybridMultilevel"/>
    <w:tmpl w:val="2E5E130A"/>
    <w:lvl w:ilvl="0" w:tplc="ABB6E1A6">
      <w:start w:val="201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AD539A"/>
    <w:multiLevelType w:val="hybridMultilevel"/>
    <w:tmpl w:val="1ED2D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B5D3F1E"/>
    <w:multiLevelType w:val="multilevel"/>
    <w:tmpl w:val="385E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067B11"/>
    <w:multiLevelType w:val="hybridMultilevel"/>
    <w:tmpl w:val="3158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0"/>
  </w:num>
  <w:num w:numId="16">
    <w:abstractNumId w:val="13"/>
  </w:num>
  <w:num w:numId="17">
    <w:abstractNumId w:val="18"/>
  </w:num>
  <w:num w:numId="18">
    <w:abstractNumId w:val="10"/>
  </w:num>
  <w:num w:numId="19">
    <w:abstractNumId w:val="23"/>
  </w:num>
  <w:num w:numId="20">
    <w:abstractNumId w:val="21"/>
  </w:num>
  <w:num w:numId="21">
    <w:abstractNumId w:val="11"/>
  </w:num>
  <w:num w:numId="22">
    <w:abstractNumId w:val="17"/>
  </w:num>
  <w:num w:numId="23">
    <w:abstractNumId w:val="22"/>
  </w:num>
  <w:num w:numId="24">
    <w:abstractNumId w:val="19"/>
  </w:num>
  <w:num w:numId="25">
    <w:abstractNumId w:val="14"/>
  </w:num>
  <w:num w:numId="26">
    <w:abstractNumId w:val="16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4E"/>
    <w:rsid w:val="000129CA"/>
    <w:rsid w:val="000A4F59"/>
    <w:rsid w:val="000F58DB"/>
    <w:rsid w:val="00122FE9"/>
    <w:rsid w:val="00141A4C"/>
    <w:rsid w:val="001B29CF"/>
    <w:rsid w:val="001D373A"/>
    <w:rsid w:val="001E7F57"/>
    <w:rsid w:val="0024135E"/>
    <w:rsid w:val="0026268A"/>
    <w:rsid w:val="0028220F"/>
    <w:rsid w:val="002860F9"/>
    <w:rsid w:val="00296338"/>
    <w:rsid w:val="00297FFA"/>
    <w:rsid w:val="0032653D"/>
    <w:rsid w:val="00356C14"/>
    <w:rsid w:val="00363D92"/>
    <w:rsid w:val="003F0120"/>
    <w:rsid w:val="00401D38"/>
    <w:rsid w:val="005512C3"/>
    <w:rsid w:val="0061157B"/>
    <w:rsid w:val="00617B26"/>
    <w:rsid w:val="006270A9"/>
    <w:rsid w:val="00675956"/>
    <w:rsid w:val="00681034"/>
    <w:rsid w:val="006A340D"/>
    <w:rsid w:val="0072504E"/>
    <w:rsid w:val="00760F91"/>
    <w:rsid w:val="007726F2"/>
    <w:rsid w:val="007C7BEC"/>
    <w:rsid w:val="008159B5"/>
    <w:rsid w:val="00816216"/>
    <w:rsid w:val="0087734B"/>
    <w:rsid w:val="00882A6C"/>
    <w:rsid w:val="00942369"/>
    <w:rsid w:val="00966370"/>
    <w:rsid w:val="009D5933"/>
    <w:rsid w:val="00A45F4A"/>
    <w:rsid w:val="00A8498E"/>
    <w:rsid w:val="00AC33E2"/>
    <w:rsid w:val="00B83144"/>
    <w:rsid w:val="00BD768D"/>
    <w:rsid w:val="00C33F8A"/>
    <w:rsid w:val="00C50116"/>
    <w:rsid w:val="00C61F8E"/>
    <w:rsid w:val="00C9288F"/>
    <w:rsid w:val="00CB1BC5"/>
    <w:rsid w:val="00CE330E"/>
    <w:rsid w:val="00D31A31"/>
    <w:rsid w:val="00D43113"/>
    <w:rsid w:val="00D86BB7"/>
    <w:rsid w:val="00DB2C99"/>
    <w:rsid w:val="00DC4B60"/>
    <w:rsid w:val="00DF5582"/>
    <w:rsid w:val="00E03906"/>
    <w:rsid w:val="00E83E4B"/>
    <w:rsid w:val="00EC59B1"/>
    <w:rsid w:val="00EC770B"/>
    <w:rsid w:val="00FA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E1603"/>
  <w15:chartTrackingRefBased/>
  <w15:docId w15:val="{08390975-D832-4B41-B578-E054FE15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50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725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5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ll3jl@mail.uc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hall1450@outlook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all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4FA7EE581D499A8FF2C62D77F7D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A5B5C-9DBE-4C1D-BC54-D6F0E4197198}"/>
      </w:docPartPr>
      <w:docPartBody>
        <w:p w:rsidR="00A3133E" w:rsidRDefault="001F3238">
          <w:pPr>
            <w:pStyle w:val="AD4FA7EE581D499A8FF2C62D77F7DBF8"/>
          </w:pPr>
          <w:r>
            <w:t>Education</w:t>
          </w:r>
        </w:p>
      </w:docPartBody>
    </w:docPart>
    <w:docPart>
      <w:docPartPr>
        <w:name w:val="7DD371BD81484FC8A0CA01DB835CD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2C7BE-FC40-41BF-B798-4153FC4784E4}"/>
      </w:docPartPr>
      <w:docPartBody>
        <w:p w:rsidR="00A3133E" w:rsidRDefault="001F3238">
          <w:pPr>
            <w:pStyle w:val="7DD371BD81484FC8A0CA01DB835CD33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38"/>
    <w:rsid w:val="001F3238"/>
    <w:rsid w:val="00260B80"/>
    <w:rsid w:val="00546119"/>
    <w:rsid w:val="00711925"/>
    <w:rsid w:val="00826407"/>
    <w:rsid w:val="00A3133E"/>
    <w:rsid w:val="00A8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1A0BEC523042089CFB1E0001926D16">
    <w:name w:val="271A0BEC523042089CFB1E0001926D16"/>
  </w:style>
  <w:style w:type="paragraph" w:customStyle="1" w:styleId="E7D61BCA7F0041B99CE4295435F0571D">
    <w:name w:val="E7D61BCA7F0041B99CE4295435F0571D"/>
  </w:style>
  <w:style w:type="paragraph" w:customStyle="1" w:styleId="3BFF8730BE874BD1860EFFA897F5BEDF">
    <w:name w:val="3BFF8730BE874BD1860EFFA897F5BEDF"/>
  </w:style>
  <w:style w:type="paragraph" w:customStyle="1" w:styleId="9F27A833960F4543A3AB8224F29B4F60">
    <w:name w:val="9F27A833960F4543A3AB8224F29B4F60"/>
  </w:style>
  <w:style w:type="paragraph" w:customStyle="1" w:styleId="C6468CB2E2824976BD5D6B0CFEAC9AFC">
    <w:name w:val="C6468CB2E2824976BD5D6B0CFEAC9AFC"/>
  </w:style>
  <w:style w:type="paragraph" w:customStyle="1" w:styleId="AC9167A6A0C145368E2A2C546A311FC5">
    <w:name w:val="AC9167A6A0C145368E2A2C546A311FC5"/>
  </w:style>
  <w:style w:type="paragraph" w:customStyle="1" w:styleId="AD4FA7EE581D499A8FF2C62D77F7DBF8">
    <w:name w:val="AD4FA7EE581D499A8FF2C62D77F7DBF8"/>
  </w:style>
  <w:style w:type="paragraph" w:customStyle="1" w:styleId="5CB1D07A1B994D3FA3D764C7DDE17688">
    <w:name w:val="5CB1D07A1B994D3FA3D764C7DDE17688"/>
  </w:style>
  <w:style w:type="paragraph" w:customStyle="1" w:styleId="13E7B41D4C2A4D1C9DEF245C086FA186">
    <w:name w:val="13E7B41D4C2A4D1C9DEF245C086FA186"/>
  </w:style>
  <w:style w:type="paragraph" w:customStyle="1" w:styleId="5D56C640E2C54F72A205A334805D0727">
    <w:name w:val="5D56C640E2C54F72A205A334805D0727"/>
  </w:style>
  <w:style w:type="paragraph" w:customStyle="1" w:styleId="3F009D46F83D49B8B52C2F2D68460C4D">
    <w:name w:val="3F009D46F83D49B8B52C2F2D68460C4D"/>
  </w:style>
  <w:style w:type="paragraph" w:customStyle="1" w:styleId="90AD629D6D6C464EB59B60419AE7AE30">
    <w:name w:val="90AD629D6D6C464EB59B60419AE7AE30"/>
  </w:style>
  <w:style w:type="paragraph" w:customStyle="1" w:styleId="E2F56F4889F6491C9D878A9C3BEDDF69">
    <w:name w:val="E2F56F4889F6491C9D878A9C3BEDDF69"/>
  </w:style>
  <w:style w:type="paragraph" w:customStyle="1" w:styleId="4EF935D8B2AE4C049D50A96A22B16451">
    <w:name w:val="4EF935D8B2AE4C049D50A96A22B16451"/>
  </w:style>
  <w:style w:type="paragraph" w:customStyle="1" w:styleId="17CA78CFDDF9444BBA250C8750B67DBC">
    <w:name w:val="17CA78CFDDF9444BBA250C8750B67DBC"/>
  </w:style>
  <w:style w:type="paragraph" w:customStyle="1" w:styleId="341424EF86F4434F85E230D0134534F5">
    <w:name w:val="341424EF86F4434F85E230D0134534F5"/>
  </w:style>
  <w:style w:type="paragraph" w:customStyle="1" w:styleId="B851B65ED15A4E2B86B761CDD25E3470">
    <w:name w:val="B851B65ED15A4E2B86B761CDD25E3470"/>
  </w:style>
  <w:style w:type="paragraph" w:customStyle="1" w:styleId="34B2A42BF382455AA208AE72BE03EBDD">
    <w:name w:val="34B2A42BF382455AA208AE72BE03EBDD"/>
  </w:style>
  <w:style w:type="paragraph" w:customStyle="1" w:styleId="8C414FC9B8FF4962A0A4201C1492A8E6">
    <w:name w:val="8C414FC9B8FF4962A0A4201C1492A8E6"/>
  </w:style>
  <w:style w:type="paragraph" w:customStyle="1" w:styleId="71BD47F546094D9F9566A4D6A2A3CD92">
    <w:name w:val="71BD47F546094D9F9566A4D6A2A3CD92"/>
  </w:style>
  <w:style w:type="paragraph" w:customStyle="1" w:styleId="AF5E5E2F813E4B04A1B4AAF6AD8588F4">
    <w:name w:val="AF5E5E2F813E4B04A1B4AAF6AD8588F4"/>
  </w:style>
  <w:style w:type="paragraph" w:customStyle="1" w:styleId="2A0A329CE4FA434398A7756D726070DC">
    <w:name w:val="2A0A329CE4FA434398A7756D726070DC"/>
  </w:style>
  <w:style w:type="paragraph" w:customStyle="1" w:styleId="6EB05C0A1179415AB7583741F7BF82F3">
    <w:name w:val="6EB05C0A1179415AB7583741F7BF82F3"/>
  </w:style>
  <w:style w:type="paragraph" w:customStyle="1" w:styleId="82F2608FE1C440F98AA89C5F96D4A260">
    <w:name w:val="82F2608FE1C440F98AA89C5F96D4A260"/>
  </w:style>
  <w:style w:type="paragraph" w:customStyle="1" w:styleId="7DD371BD81484FC8A0CA01DB835CD33E">
    <w:name w:val="7DD371BD81484FC8A0CA01DB835CD33E"/>
  </w:style>
  <w:style w:type="paragraph" w:customStyle="1" w:styleId="1A1481D5E47D4809A3CDD0506AE7FE1D">
    <w:name w:val="1A1481D5E47D4809A3CDD0506AE7FE1D"/>
  </w:style>
  <w:style w:type="paragraph" w:customStyle="1" w:styleId="5A38A66930D64ED29C9954A21B562902">
    <w:name w:val="5A38A66930D64ED29C9954A21B562902"/>
  </w:style>
  <w:style w:type="paragraph" w:customStyle="1" w:styleId="CBBD2378F6D641EBAF4E4353D3EEB86A">
    <w:name w:val="CBBD2378F6D641EBAF4E4353D3EEB86A"/>
  </w:style>
  <w:style w:type="paragraph" w:customStyle="1" w:styleId="499B2A3D5C7B417B991D0B4C227B85CA">
    <w:name w:val="499B2A3D5C7B417B991D0B4C227B85CA"/>
  </w:style>
  <w:style w:type="paragraph" w:customStyle="1" w:styleId="C16A0B9F171B44469F5ACB77A890824F">
    <w:name w:val="C16A0B9F171B44469F5ACB77A890824F"/>
  </w:style>
  <w:style w:type="paragraph" w:customStyle="1" w:styleId="F5A5E457F88C49AFB09060A8B4BD7474">
    <w:name w:val="F5A5E457F88C49AFB09060A8B4BD7474"/>
  </w:style>
  <w:style w:type="paragraph" w:customStyle="1" w:styleId="BAA04EC4CB234771A1E67AA6B6EF650A">
    <w:name w:val="BAA04EC4CB234771A1E67AA6B6EF650A"/>
  </w:style>
  <w:style w:type="paragraph" w:customStyle="1" w:styleId="2CEDAE13DC1A4295BBF886429F1132E7">
    <w:name w:val="2CEDAE13DC1A4295BBF886429F1132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E1D6F-F3E6-42D0-851D-A21ADAF85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Hall, Justin (hall3jl)</dc:creator>
  <cp:keywords/>
  <cp:lastModifiedBy>Hall, Justin (hall3jl)</cp:lastModifiedBy>
  <cp:revision>5</cp:revision>
  <dcterms:created xsi:type="dcterms:W3CDTF">2018-09-11T16:54:00Z</dcterms:created>
  <dcterms:modified xsi:type="dcterms:W3CDTF">2018-10-03T16:51:00Z</dcterms:modified>
  <cp:version/>
</cp:coreProperties>
</file>